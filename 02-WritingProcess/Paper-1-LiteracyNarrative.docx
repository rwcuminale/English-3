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B7" w:rsidRDefault="004875B7" w:rsidP="00124467">
      <w:pPr>
        <w:pStyle w:val="Title"/>
        <w:spacing w:before="360"/>
      </w:pPr>
    </w:p>
    <w:p w:rsidR="004875B7" w:rsidRDefault="004875B7" w:rsidP="00124467">
      <w:pPr>
        <w:pStyle w:val="Title"/>
        <w:spacing w:before="360"/>
      </w:pPr>
    </w:p>
    <w:p w:rsidR="004875B7" w:rsidRDefault="004875B7" w:rsidP="00124467">
      <w:pPr>
        <w:pStyle w:val="Title"/>
        <w:spacing w:before="360"/>
      </w:pPr>
    </w:p>
    <w:p w:rsidR="00033D98" w:rsidRPr="00033D98" w:rsidRDefault="002C7831" w:rsidP="00124467">
      <w:pPr>
        <w:pStyle w:val="Title"/>
        <w:spacing w:before="360"/>
      </w:pPr>
      <w:r>
        <w:t>Literacy Narrative</w:t>
      </w:r>
    </w:p>
    <w:p w:rsidR="00CB18E5" w:rsidRDefault="002C7831" w:rsidP="00124467">
      <w:pPr>
        <w:pStyle w:val="Subtitle"/>
        <w:spacing w:before="120"/>
      </w:pPr>
      <w:r>
        <w:t>English 3</w:t>
      </w:r>
    </w:p>
    <w:p w:rsidR="002C7831" w:rsidRPr="002C7831" w:rsidRDefault="002C7831" w:rsidP="002C7831">
      <w:pPr>
        <w:pStyle w:val="Subtitle"/>
      </w:pPr>
      <w:r>
        <w:t>Paper 1</w:t>
      </w:r>
    </w:p>
    <w:p w:rsidR="004875B7" w:rsidRDefault="004875B7" w:rsidP="004875B7"/>
    <w:p w:rsidR="004875B7" w:rsidRPr="004875B7" w:rsidRDefault="004875B7" w:rsidP="004875B7"/>
    <w:p w:rsidR="00033D98" w:rsidRPr="004875B7" w:rsidRDefault="004875B7" w:rsidP="004875B7">
      <w:pPr>
        <w:pStyle w:val="PubDate"/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</w:tabs>
        <w:spacing w:before="120"/>
        <w:rPr>
          <w:u w:val="single"/>
        </w:rPr>
      </w:pPr>
      <w:r>
        <w:t>Assigned:</w:t>
      </w:r>
      <w:r>
        <w:tab/>
      </w:r>
      <w:r>
        <w:rPr>
          <w:u w:val="single"/>
        </w:rPr>
        <w:tab/>
      </w:r>
    </w:p>
    <w:p w:rsidR="004875B7" w:rsidRDefault="004875B7" w:rsidP="004875B7">
      <w:pPr>
        <w:pStyle w:val="PubDate"/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</w:tabs>
        <w:spacing w:before="120"/>
      </w:pPr>
    </w:p>
    <w:p w:rsidR="004875B7" w:rsidRPr="004875B7" w:rsidRDefault="004875B7" w:rsidP="004875B7">
      <w:pPr>
        <w:pStyle w:val="PubDate"/>
        <w:tabs>
          <w:tab w:val="clear" w:pos="360"/>
          <w:tab w:val="clear" w:pos="720"/>
          <w:tab w:val="clear" w:pos="1080"/>
          <w:tab w:val="clear" w:pos="1800"/>
          <w:tab w:val="clear" w:pos="2160"/>
          <w:tab w:val="clear" w:pos="2520"/>
        </w:tabs>
        <w:spacing w:before="120"/>
        <w:rPr>
          <w:u w:val="single"/>
        </w:rPr>
      </w:pPr>
      <w:r>
        <w:t xml:space="preserve">Due: </w:t>
      </w:r>
      <w:r>
        <w:tab/>
      </w:r>
      <w:r>
        <w:rPr>
          <w:u w:val="single"/>
        </w:rPr>
        <w:tab/>
      </w: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Default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</w:pPr>
    </w:p>
    <w:p w:rsidR="004875B7" w:rsidRPr="004875B7" w:rsidRDefault="004875B7" w:rsidP="004875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5670"/>
        </w:tabs>
        <w:jc w:val="center"/>
      </w:pPr>
      <w:r>
        <w:t xml:space="preserve">Student Name: </w:t>
      </w:r>
      <w:r>
        <w:rPr>
          <w:u w:val="single"/>
        </w:rPr>
        <w:tab/>
      </w:r>
      <w:r>
        <w:br w:type="page"/>
      </w:r>
    </w:p>
    <w:p w:rsidR="00CB18E5" w:rsidRDefault="00124467" w:rsidP="00124467">
      <w:pPr>
        <w:pStyle w:val="Heading1"/>
        <w:spacing w:before="720"/>
      </w:pPr>
      <w:r>
        <w:lastRenderedPageBreak/>
        <w:t>Introduction</w:t>
      </w:r>
    </w:p>
    <w:p w:rsidR="002C7831" w:rsidRDefault="002C7831" w:rsidP="00124467">
      <w:r w:rsidRPr="002C7831">
        <w:rPr>
          <w:b/>
          <w:bCs/>
        </w:rPr>
        <w:t>Tell the story of your experiences reading and writing.</w:t>
      </w:r>
    </w:p>
    <w:p w:rsidR="002C7831" w:rsidRPr="002C7831" w:rsidRDefault="002C7831" w:rsidP="00124467">
      <w:r>
        <w:t xml:space="preserve">This paper serves two purposes: it provides a space to reflect on your growth as a reader and writer and think about your position right now in regards to literacy practices; and it also </w:t>
      </w:r>
      <w:r w:rsidR="00D844D7">
        <w:t>gives you an opportunity to practice the writing process as you experience yourself writing your way into your ideas. Lastly, it will show how well you are able to write a story.</w:t>
      </w:r>
    </w:p>
    <w:p w:rsidR="00124467" w:rsidRPr="00124467" w:rsidRDefault="00124467" w:rsidP="00124467">
      <w:pPr>
        <w:pStyle w:val="Heading1"/>
      </w:pPr>
      <w:r>
        <w:t>Directions</w:t>
      </w:r>
    </w:p>
    <w:p w:rsidR="00D83F3E" w:rsidRDefault="00D83F3E" w:rsidP="004875B7">
      <w:pPr>
        <w:pStyle w:val="ListParagraph"/>
        <w:numPr>
          <w:ilvl w:val="0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Review the Writing Process Presentation. </w:t>
      </w:r>
    </w:p>
    <w:p w:rsidR="004C19DB" w:rsidRDefault="00D83F3E" w:rsidP="00D83F3E">
      <w:pPr>
        <w:pStyle w:val="ListParagraph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You are going to use writing to discover your best story.</w:t>
      </w:r>
    </w:p>
    <w:p w:rsidR="00D83F3E" w:rsidRDefault="00D83F3E" w:rsidP="00D83F3E">
      <w:pPr>
        <w:pStyle w:val="ListParagraph"/>
        <w:numPr>
          <w:ilvl w:val="0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Create a handwritten artifact of exploratory writing. </w:t>
      </w:r>
    </w:p>
    <w:p w:rsidR="004875B7" w:rsidRDefault="00D83F3E" w:rsidP="00D83F3E">
      <w:pPr>
        <w:pStyle w:val="ListParagraph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This can take the form of free-writing, a graphic organizer, outline, or other writing form.</w:t>
      </w:r>
    </w:p>
    <w:p w:rsidR="00D83F3E" w:rsidRDefault="00341627" w:rsidP="00D83F3E">
      <w:pPr>
        <w:pStyle w:val="ListParagraph"/>
        <w:numPr>
          <w:ilvl w:val="0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Type a formal draft of your narrative, no fewer than 500 words.</w:t>
      </w:r>
    </w:p>
    <w:p w:rsidR="00341627" w:rsidRDefault="00341627" w:rsidP="00341627">
      <w:pPr>
        <w:pStyle w:val="ListParagraph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Submit your draft for feedback on: </w:t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  <w:r>
        <w:rPr>
          <w:rFonts w:ascii="Times New Roman" w:eastAsia="Times New Roman" w:hAnsi="Times New Roman" w:cs="Times New Roman"/>
          <w:color w:val="auto"/>
        </w:rPr>
        <w:t>.</w:t>
      </w:r>
    </w:p>
    <w:p w:rsidR="00341627" w:rsidRDefault="00341627" w:rsidP="00341627">
      <w:pPr>
        <w:pStyle w:val="ListParagraph"/>
        <w:numPr>
          <w:ilvl w:val="0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Revise your draft with the feedback provided to create a Final Copy.</w:t>
      </w:r>
    </w:p>
    <w:p w:rsidR="00341627" w:rsidRDefault="00341627" w:rsidP="00341627">
      <w:pPr>
        <w:pStyle w:val="ListParagraph"/>
        <w:numPr>
          <w:ilvl w:val="0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Submit your paper printed and stapled in the following manner:</w:t>
      </w:r>
    </w:p>
    <w:p w:rsidR="00341627" w:rsidRDefault="00341627" w:rsidP="00341627">
      <w:pPr>
        <w:pStyle w:val="ListParagraph"/>
        <w:numPr>
          <w:ilvl w:val="1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This Cover Page on top;</w:t>
      </w:r>
    </w:p>
    <w:p w:rsidR="00341627" w:rsidRDefault="00341627" w:rsidP="00341627">
      <w:pPr>
        <w:pStyle w:val="ListParagraph"/>
        <w:numPr>
          <w:ilvl w:val="1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Exploratory Writing Artifact underneath;</w:t>
      </w:r>
    </w:p>
    <w:p w:rsidR="00341627" w:rsidRPr="00341627" w:rsidRDefault="00341627" w:rsidP="00341627">
      <w:pPr>
        <w:pStyle w:val="ListParagraph"/>
        <w:numPr>
          <w:ilvl w:val="1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Formal Draft underneath tha</w:t>
      </w:r>
      <w:r>
        <w:rPr>
          <w:rFonts w:ascii="Times New Roman" w:eastAsia="Times New Roman" w:hAnsi="Times New Roman" w:cs="Times New Roman"/>
          <w:color w:val="auto"/>
        </w:rPr>
        <w:t>t;</w:t>
      </w:r>
    </w:p>
    <w:p w:rsidR="00341627" w:rsidRDefault="00341627" w:rsidP="00341627">
      <w:pPr>
        <w:pStyle w:val="ListParagraph"/>
        <w:numPr>
          <w:ilvl w:val="1"/>
          <w:numId w:val="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Final Copy on the bottom.</w:t>
      </w:r>
    </w:p>
    <w:p w:rsidR="00341627" w:rsidRDefault="00341627" w:rsidP="00341627">
      <w:p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</w:p>
    <w:p w:rsidR="00341627" w:rsidRDefault="00341627" w:rsidP="00341627">
      <w:p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No papers accepted unless complete and correctly assembled by the deadline.</w:t>
      </w:r>
      <w:bookmarkStart w:id="0" w:name="_GoBack"/>
      <w:bookmarkEnd w:id="0"/>
    </w:p>
    <w:p w:rsidR="00341627" w:rsidRDefault="00341627" w:rsidP="00341627">
      <w:p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</w:rPr>
      </w:pPr>
    </w:p>
    <w:p w:rsidR="00341627" w:rsidRPr="00341627" w:rsidRDefault="00341627" w:rsidP="00341627">
      <w:p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rFonts w:ascii="Times New Roman" w:eastAsia="Times New Roman" w:hAnsi="Times New Roman" w:cs="Times New Roman"/>
          <w:color w:val="auto"/>
          <w:u w:val="single"/>
        </w:rPr>
      </w:pPr>
      <w:r>
        <w:rPr>
          <w:rFonts w:ascii="Times New Roman" w:eastAsia="Times New Roman" w:hAnsi="Times New Roman" w:cs="Times New Roman"/>
          <w:color w:val="auto"/>
        </w:rPr>
        <w:t xml:space="preserve">Paper deadline: </w:t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  <w:r>
        <w:rPr>
          <w:rFonts w:ascii="Times New Roman" w:eastAsia="Times New Roman" w:hAnsi="Times New Roman" w:cs="Times New Roman"/>
          <w:color w:val="auto"/>
          <w:u w:val="single"/>
        </w:rPr>
        <w:tab/>
      </w:r>
    </w:p>
    <w:p w:rsidR="002C7831" w:rsidRDefault="002C78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jc w:val="left"/>
        <w:rPr>
          <w:b/>
          <w:sz w:val="32"/>
        </w:rPr>
      </w:pPr>
    </w:p>
    <w:sectPr w:rsidR="002C7831" w:rsidSect="009372A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FE4" w:rsidRDefault="00631FE4" w:rsidP="00F51191">
      <w:r>
        <w:separator/>
      </w:r>
    </w:p>
  </w:endnote>
  <w:endnote w:type="continuationSeparator" w:id="0">
    <w:p w:rsidR="00631FE4" w:rsidRDefault="00631FE4" w:rsidP="00F5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lon">
    <w:panose1 w:val="00000400000000000000"/>
    <w:charset w:val="4D"/>
    <w:family w:val="auto"/>
    <w:pitch w:val="variable"/>
    <w:sig w:usb0="A00000EF" w:usb1="2000F5C7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99703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51191" w:rsidRDefault="00F51191" w:rsidP="003D32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51191" w:rsidRDefault="00F51191" w:rsidP="00F511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89373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51191" w:rsidRDefault="00F51191" w:rsidP="003D32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F51191" w:rsidRDefault="00F51191" w:rsidP="00F51191">
    <w:pPr>
      <w:pStyle w:val="Footer"/>
      <w:tabs>
        <w:tab w:val="clear" w:pos="4680"/>
        <w:tab w:val="clear" w:pos="9360"/>
        <w:tab w:val="left" w:pos="1319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191" w:rsidRDefault="00F51191" w:rsidP="00F511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FE4" w:rsidRDefault="00631FE4" w:rsidP="00F51191">
      <w:r>
        <w:separator/>
      </w:r>
    </w:p>
  </w:footnote>
  <w:footnote w:type="continuationSeparator" w:id="0">
    <w:p w:rsidR="00631FE4" w:rsidRDefault="00631FE4" w:rsidP="00F5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D7"/>
    <w:multiLevelType w:val="hybridMultilevel"/>
    <w:tmpl w:val="85F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0E33"/>
    <w:multiLevelType w:val="hybridMultilevel"/>
    <w:tmpl w:val="BF9A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73AE"/>
    <w:multiLevelType w:val="hybridMultilevel"/>
    <w:tmpl w:val="40B4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9019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D21B8"/>
    <w:multiLevelType w:val="hybridMultilevel"/>
    <w:tmpl w:val="8B64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07B6F"/>
    <w:multiLevelType w:val="hybridMultilevel"/>
    <w:tmpl w:val="BC5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43641"/>
    <w:multiLevelType w:val="hybridMultilevel"/>
    <w:tmpl w:val="ECCC03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2A82"/>
    <w:multiLevelType w:val="hybridMultilevel"/>
    <w:tmpl w:val="40B4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9019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C6FD3"/>
    <w:multiLevelType w:val="multilevel"/>
    <w:tmpl w:val="A86A66B4"/>
    <w:lvl w:ilvl="0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20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641827"/>
    <w:multiLevelType w:val="hybridMultilevel"/>
    <w:tmpl w:val="85F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8612A"/>
    <w:multiLevelType w:val="hybridMultilevel"/>
    <w:tmpl w:val="665090FC"/>
    <w:lvl w:ilvl="0" w:tplc="616E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06D26"/>
    <w:multiLevelType w:val="hybridMultilevel"/>
    <w:tmpl w:val="2E80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72D4B"/>
    <w:multiLevelType w:val="hybridMultilevel"/>
    <w:tmpl w:val="ADF6623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attachedTemplate r:id="rId1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B7"/>
    <w:rsid w:val="00033D98"/>
    <w:rsid w:val="00081A84"/>
    <w:rsid w:val="00083FB9"/>
    <w:rsid w:val="000B1131"/>
    <w:rsid w:val="000D2F63"/>
    <w:rsid w:val="00124467"/>
    <w:rsid w:val="001B00E3"/>
    <w:rsid w:val="00211BF2"/>
    <w:rsid w:val="00266A54"/>
    <w:rsid w:val="002C7831"/>
    <w:rsid w:val="00341627"/>
    <w:rsid w:val="003C36AB"/>
    <w:rsid w:val="00401A6F"/>
    <w:rsid w:val="00440C1F"/>
    <w:rsid w:val="004631FD"/>
    <w:rsid w:val="004875B7"/>
    <w:rsid w:val="004B3BDE"/>
    <w:rsid w:val="004C19DB"/>
    <w:rsid w:val="00564AD9"/>
    <w:rsid w:val="005A355F"/>
    <w:rsid w:val="00631FE4"/>
    <w:rsid w:val="0065078B"/>
    <w:rsid w:val="00684ED1"/>
    <w:rsid w:val="006D7B53"/>
    <w:rsid w:val="007920BD"/>
    <w:rsid w:val="007959BF"/>
    <w:rsid w:val="007A5853"/>
    <w:rsid w:val="007B3812"/>
    <w:rsid w:val="00834593"/>
    <w:rsid w:val="008500EC"/>
    <w:rsid w:val="00876F38"/>
    <w:rsid w:val="00904AB1"/>
    <w:rsid w:val="009372A7"/>
    <w:rsid w:val="00972DEC"/>
    <w:rsid w:val="009776CB"/>
    <w:rsid w:val="009A260A"/>
    <w:rsid w:val="009B34EA"/>
    <w:rsid w:val="00A35EA8"/>
    <w:rsid w:val="00AC5FB1"/>
    <w:rsid w:val="00B10029"/>
    <w:rsid w:val="00C05F86"/>
    <w:rsid w:val="00C52B11"/>
    <w:rsid w:val="00CB18E5"/>
    <w:rsid w:val="00D074CC"/>
    <w:rsid w:val="00D81490"/>
    <w:rsid w:val="00D83F3E"/>
    <w:rsid w:val="00D844D7"/>
    <w:rsid w:val="00DB27B7"/>
    <w:rsid w:val="00DD52D1"/>
    <w:rsid w:val="00ED6FD0"/>
    <w:rsid w:val="00F21B67"/>
    <w:rsid w:val="00F51191"/>
    <w:rsid w:val="00F555D8"/>
    <w:rsid w:val="00F719E6"/>
    <w:rsid w:val="00F80514"/>
    <w:rsid w:val="00FC5A4E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D2A5"/>
  <w14:defaultImageDpi w14:val="32767"/>
  <w15:chartTrackingRefBased/>
  <w15:docId w15:val="{083FD01B-399C-124D-81D5-9C505E83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19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jc w:val="both"/>
    </w:pPr>
    <w:rPr>
      <w:rFonts w:ascii="Caslon" w:hAnsi="Caslon" w:cs="Times New Roman (Body CS)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8E5"/>
    <w:pPr>
      <w:pBdr>
        <w:bottom w:val="single" w:sz="4" w:space="1" w:color="auto"/>
      </w:pBdr>
      <w:spacing w:before="240" w:after="12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18E5"/>
    <w:pPr>
      <w:pBdr>
        <w:bottom w:val="none" w:sz="0" w:space="0" w:color="auto"/>
      </w:pBdr>
      <w:spacing w:before="12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B00E3"/>
    <w:pPr>
      <w:outlineLvl w:val="2"/>
    </w:pPr>
    <w:rPr>
      <w:sz w:val="24"/>
      <w:u w:val="singl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B00E3"/>
    <w:pPr>
      <w:outlineLvl w:val="3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E5"/>
    <w:rPr>
      <w:rFonts w:ascii="Caslon" w:hAnsi="Caslon" w:cs="Times New Roman (Body CS)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8E5"/>
    <w:rPr>
      <w:rFonts w:ascii="Caslon" w:hAnsi="Caslon" w:cs="Times New Roman (Body CS)"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00E3"/>
    <w:rPr>
      <w:rFonts w:ascii="Caslon" w:hAnsi="Caslon" w:cs="Times New Roman (Body CS)"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00E3"/>
    <w:rPr>
      <w:rFonts w:ascii="Caslon" w:hAnsi="Caslon" w:cs="Times New Roman (Body CS)"/>
      <w:i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033D98"/>
    <w:pPr>
      <w:pBdr>
        <w:bottom w:val="none" w:sz="0" w:space="0" w:color="auto"/>
      </w:pBdr>
      <w:spacing w:before="0" w:after="0"/>
      <w:jc w:val="center"/>
    </w:pPr>
    <w:rPr>
      <w:b w:val="0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33D98"/>
    <w:rPr>
      <w:rFonts w:ascii="Caslon" w:hAnsi="Caslon" w:cs="Times New Roman (Body CS)"/>
      <w:color w:val="000000" w:themeColor="text1"/>
      <w:sz w:val="48"/>
    </w:rPr>
  </w:style>
  <w:style w:type="paragraph" w:styleId="Subtitle">
    <w:name w:val="Subtitle"/>
    <w:basedOn w:val="Title"/>
    <w:next w:val="Normal"/>
    <w:link w:val="SubtitleChar"/>
    <w:uiPriority w:val="11"/>
    <w:qFormat/>
    <w:rsid w:val="001B00E3"/>
    <w:rPr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B00E3"/>
    <w:rPr>
      <w:rFonts w:ascii="Caslon" w:hAnsi="Caslon" w:cs="Times New Roman (Body CS)"/>
      <w:color w:val="000000" w:themeColor="text1"/>
      <w:sz w:val="36"/>
    </w:rPr>
  </w:style>
  <w:style w:type="character" w:styleId="SubtleEmphasis">
    <w:name w:val="Subtle Emphasis"/>
    <w:uiPriority w:val="19"/>
    <w:rsid w:val="001B00E3"/>
  </w:style>
  <w:style w:type="character" w:styleId="Emphasis">
    <w:name w:val="Emphasis"/>
    <w:basedOn w:val="SubtleEmphasis"/>
    <w:uiPriority w:val="20"/>
    <w:rsid w:val="001B00E3"/>
  </w:style>
  <w:style w:type="character" w:styleId="Strong">
    <w:name w:val="Strong"/>
    <w:basedOn w:val="DefaultParagraphFont"/>
    <w:uiPriority w:val="22"/>
    <w:rsid w:val="001B00E3"/>
    <w:rPr>
      <w:b/>
      <w:bCs/>
    </w:rPr>
  </w:style>
  <w:style w:type="character" w:styleId="IntenseEmphasis">
    <w:name w:val="Intense Emphasis"/>
    <w:basedOn w:val="DefaultParagraphFont"/>
    <w:uiPriority w:val="21"/>
    <w:rsid w:val="00B10029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rsid w:val="00B1002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B10029"/>
    <w:pPr>
      <w:ind w:left="720"/>
      <w:contextualSpacing/>
    </w:pPr>
  </w:style>
  <w:style w:type="paragraph" w:styleId="NoSpacing">
    <w:name w:val="No Spacing"/>
    <w:uiPriority w:val="1"/>
    <w:qFormat/>
    <w:rsid w:val="00B1002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jc w:val="both"/>
    </w:pPr>
    <w:rPr>
      <w:rFonts w:ascii="Caslon" w:hAnsi="Caslon" w:cs="Times New Roman (Body CS)"/>
      <w:color w:val="000000" w:themeColor="text1"/>
    </w:rPr>
  </w:style>
  <w:style w:type="paragraph" w:customStyle="1" w:styleId="TitleGap">
    <w:name w:val="TitleGap"/>
    <w:basedOn w:val="PubDate"/>
    <w:qFormat/>
    <w:rsid w:val="00033D98"/>
    <w:pPr>
      <w:spacing w:after="600"/>
    </w:pPr>
  </w:style>
  <w:style w:type="paragraph" w:styleId="Header">
    <w:name w:val="header"/>
    <w:basedOn w:val="Normal"/>
    <w:link w:val="HeaderChar"/>
    <w:uiPriority w:val="99"/>
    <w:unhideWhenUsed/>
    <w:rsid w:val="00F5119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191"/>
    <w:rPr>
      <w:rFonts w:ascii="Caslon" w:hAnsi="Caslon" w:cs="Times New Roman (Body CS)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F5119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191"/>
    <w:rPr>
      <w:rFonts w:ascii="Caslon" w:hAnsi="Caslon" w:cs="Times New Roman (Body CS)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F51191"/>
  </w:style>
  <w:style w:type="paragraph" w:customStyle="1" w:styleId="PubDate">
    <w:name w:val="PubDate"/>
    <w:basedOn w:val="Subtitle"/>
    <w:qFormat/>
    <w:rsid w:val="00033D98"/>
    <w:rPr>
      <w:sz w:val="28"/>
    </w:rPr>
  </w:style>
  <w:style w:type="paragraph" w:customStyle="1" w:styleId="TitleMargin">
    <w:name w:val="TitleMargin"/>
    <w:basedOn w:val="Title"/>
    <w:qFormat/>
    <w:rsid w:val="00033D98"/>
    <w:pPr>
      <w:spacing w:before="12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20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0BD"/>
    <w:rPr>
      <w:rFonts w:ascii="Caslon" w:hAnsi="Caslon" w:cs="Times New Roman (Body CS)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20BD"/>
    <w:rPr>
      <w:vertAlign w:val="superscript"/>
    </w:rPr>
  </w:style>
  <w:style w:type="table" w:styleId="TableGrid">
    <w:name w:val="Table Grid"/>
    <w:basedOn w:val="TableNormal"/>
    <w:uiPriority w:val="39"/>
    <w:rsid w:val="002C7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wcuminale/Library/Group%20Containers/UBF8T346G9.Office/User%20Content.localized/Templates.localized/Paper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70F3B3-FCA7-4248-BB4A-57CF136C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Assignment.dotx</Template>
  <TotalTime>27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CUMINALE, RICHARD</cp:lastModifiedBy>
  <cp:revision>2</cp:revision>
  <cp:lastPrinted>2019-02-03T23:54:00Z</cp:lastPrinted>
  <dcterms:created xsi:type="dcterms:W3CDTF">2019-06-04T16:19:00Z</dcterms:created>
  <dcterms:modified xsi:type="dcterms:W3CDTF">2019-06-05T12:59:00Z</dcterms:modified>
</cp:coreProperties>
</file>